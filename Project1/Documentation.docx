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60C" w:rsidRDefault="006D460C">
      <w:pPr>
        <w:rPr>
          <w:sz w:val="24"/>
        </w:rPr>
      </w:pPr>
      <w:r>
        <w:rPr>
          <w:sz w:val="24"/>
        </w:rPr>
        <w:t>Zachary Whitman</w:t>
      </w:r>
    </w:p>
    <w:p w:rsidR="006D460C" w:rsidRDefault="006D460C">
      <w:pPr>
        <w:rPr>
          <w:sz w:val="24"/>
        </w:rPr>
      </w:pPr>
      <w:r w:rsidRPr="006D460C">
        <w:rPr>
          <w:b/>
          <w:sz w:val="24"/>
        </w:rPr>
        <w:t>Media Requirements</w:t>
      </w:r>
      <w:r>
        <w:rPr>
          <w:sz w:val="24"/>
        </w:rPr>
        <w:t xml:space="preserve"> – </w:t>
      </w:r>
    </w:p>
    <w:p w:rsidR="006D460C" w:rsidRDefault="006D460C">
      <w:pPr>
        <w:rPr>
          <w:sz w:val="24"/>
        </w:rPr>
      </w:pPr>
      <w:r>
        <w:rPr>
          <w:sz w:val="24"/>
        </w:rPr>
        <w:t>I have a background sound that plays and restarts when unpausing</w:t>
      </w:r>
    </w:p>
    <w:p w:rsidR="006D460C" w:rsidRDefault="006D460C">
      <w:pPr>
        <w:rPr>
          <w:sz w:val="24"/>
        </w:rPr>
      </w:pPr>
      <w:r>
        <w:rPr>
          <w:sz w:val="24"/>
        </w:rPr>
        <w:t>There are new explosion sounds and shooting sounds for both my ship and enemy ships</w:t>
      </w:r>
    </w:p>
    <w:p w:rsidR="006D460C" w:rsidRDefault="006D460C">
      <w:pPr>
        <w:rPr>
          <w:sz w:val="24"/>
        </w:rPr>
      </w:pPr>
      <w:r>
        <w:rPr>
          <w:sz w:val="24"/>
        </w:rPr>
        <w:t>The enemy ships and my ship fit a futuristic look that I was shooting for</w:t>
      </w:r>
    </w:p>
    <w:p w:rsidR="006D460C" w:rsidRDefault="006D460C">
      <w:pPr>
        <w:rPr>
          <w:sz w:val="24"/>
        </w:rPr>
      </w:pPr>
      <w:r>
        <w:rPr>
          <w:b/>
          <w:sz w:val="24"/>
        </w:rPr>
        <w:t>Interaction Requirements</w:t>
      </w:r>
      <w:r>
        <w:rPr>
          <w:sz w:val="24"/>
        </w:rPr>
        <w:t xml:space="preserve"> – </w:t>
      </w:r>
    </w:p>
    <w:p w:rsidR="006D460C" w:rsidRDefault="006D460C">
      <w:pPr>
        <w:rPr>
          <w:sz w:val="24"/>
        </w:rPr>
      </w:pPr>
      <w:r>
        <w:rPr>
          <w:sz w:val="24"/>
        </w:rPr>
        <w:t>The player controls their ship and can fire using the arrow keys and space bar</w:t>
      </w:r>
    </w:p>
    <w:p w:rsidR="006D460C" w:rsidRDefault="006D460C">
      <w:pPr>
        <w:rPr>
          <w:sz w:val="24"/>
        </w:rPr>
      </w:pPr>
      <w:r>
        <w:rPr>
          <w:b/>
          <w:sz w:val="24"/>
        </w:rPr>
        <w:t xml:space="preserve">Usability Requirements – </w:t>
      </w:r>
    </w:p>
    <w:p w:rsidR="006D460C" w:rsidRDefault="006D460C">
      <w:pPr>
        <w:rPr>
          <w:sz w:val="24"/>
        </w:rPr>
      </w:pPr>
      <w:r>
        <w:rPr>
          <w:sz w:val="24"/>
        </w:rPr>
        <w:t>I have a title, game, pause, game win, and two different game over screens depending on how they lost whether it was from running out of lives or by letting too many get by.</w:t>
      </w:r>
    </w:p>
    <w:p w:rsidR="006D460C" w:rsidRDefault="006D460C">
      <w:pPr>
        <w:rPr>
          <w:sz w:val="24"/>
        </w:rPr>
      </w:pPr>
      <w:r>
        <w:rPr>
          <w:sz w:val="24"/>
        </w:rPr>
        <w:t>The instructions are on the main screen and are very easy to learn</w:t>
      </w:r>
    </w:p>
    <w:p w:rsidR="006D460C" w:rsidRDefault="006D460C">
      <w:pPr>
        <w:rPr>
          <w:sz w:val="24"/>
        </w:rPr>
      </w:pPr>
      <w:r>
        <w:rPr>
          <w:sz w:val="24"/>
        </w:rPr>
        <w:t>The game is simple at first but gets hard after the first two levels.</w:t>
      </w:r>
    </w:p>
    <w:p w:rsidR="006D460C" w:rsidRDefault="006D460C">
      <w:pPr>
        <w:rPr>
          <w:sz w:val="24"/>
        </w:rPr>
      </w:pPr>
      <w:r>
        <w:rPr>
          <w:b/>
          <w:sz w:val="24"/>
        </w:rPr>
        <w:t xml:space="preserve">Game Design Requirement – </w:t>
      </w:r>
    </w:p>
    <w:p w:rsidR="006D460C" w:rsidRDefault="006D460C">
      <w:pPr>
        <w:rPr>
          <w:sz w:val="24"/>
        </w:rPr>
      </w:pPr>
      <w:r>
        <w:rPr>
          <w:sz w:val="24"/>
        </w:rPr>
        <w:t>I met my plan generally.  I wasn’t able to do multiple types of enemies though.</w:t>
      </w:r>
    </w:p>
    <w:p w:rsidR="006D460C" w:rsidRDefault="006D460C">
      <w:pPr>
        <w:rPr>
          <w:sz w:val="24"/>
        </w:rPr>
      </w:pPr>
      <w:r>
        <w:rPr>
          <w:sz w:val="24"/>
        </w:rPr>
        <w:t>The sprites don’t do anything cool.</w:t>
      </w:r>
    </w:p>
    <w:p w:rsidR="006D460C" w:rsidRDefault="006D460C">
      <w:pPr>
        <w:rPr>
          <w:sz w:val="24"/>
        </w:rPr>
      </w:pPr>
      <w:r>
        <w:rPr>
          <w:sz w:val="24"/>
        </w:rPr>
        <w:t>It has two lose conditions and a win condition after 5 levels, there aren’t any choices for them to make.</w:t>
      </w:r>
    </w:p>
    <w:p w:rsidR="006D460C" w:rsidRDefault="006D460C">
      <w:pPr>
        <w:rPr>
          <w:sz w:val="24"/>
        </w:rPr>
      </w:pPr>
      <w:r>
        <w:rPr>
          <w:b/>
          <w:sz w:val="24"/>
        </w:rPr>
        <w:t xml:space="preserve">OOP and Coding Standards – </w:t>
      </w:r>
    </w:p>
    <w:p w:rsidR="006D460C" w:rsidRPr="006D460C" w:rsidRDefault="006D460C">
      <w:pPr>
        <w:rPr>
          <w:sz w:val="24"/>
        </w:rPr>
      </w:pPr>
      <w:r>
        <w:rPr>
          <w:sz w:val="24"/>
        </w:rPr>
        <w:t>I commented everything that I wrote.</w:t>
      </w:r>
      <w:bookmarkStart w:id="0" w:name="_GoBack"/>
      <w:bookmarkEnd w:id="0"/>
    </w:p>
    <w:sectPr w:rsidR="006D460C" w:rsidRPr="006D4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CE"/>
    <w:rsid w:val="003F24CE"/>
    <w:rsid w:val="006D460C"/>
    <w:rsid w:val="00AB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419AF-5F2E-4C84-B754-1FD37BFF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AD74C9EE</Template>
  <TotalTime>7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WHITMAN (RIT Student)</dc:creator>
  <cp:keywords/>
  <dc:description/>
  <cp:lastModifiedBy>ZACHARY WHITMAN (RIT Student)</cp:lastModifiedBy>
  <cp:revision>2</cp:revision>
  <dcterms:created xsi:type="dcterms:W3CDTF">2014-04-15T20:42:00Z</dcterms:created>
  <dcterms:modified xsi:type="dcterms:W3CDTF">2014-04-15T20:49:00Z</dcterms:modified>
</cp:coreProperties>
</file>